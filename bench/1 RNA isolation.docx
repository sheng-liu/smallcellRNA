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14:paraId="003F3B11" w14:textId="77777777" w:rsidTr="000753B8">
        <w:trPr>
          <w:trHeight w:val="12616"/>
        </w:trPr>
        <w:tc>
          <w:tcPr>
            <w:tcW w:w="2376" w:type="dxa"/>
          </w:tcPr>
          <w:p w14:paraId="13CD9A32" w14:textId="7A33677B" w:rsidR="00A83DC9" w:rsidRDefault="006F0D95" w:rsidP="003F109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Step 1</w:t>
            </w:r>
          </w:p>
          <w:p w14:paraId="77D65E14" w14:textId="1BA7004E" w:rsidR="006754EC" w:rsidRDefault="006754EC" w:rsidP="003F109D">
            <w:pPr>
              <w:rPr>
                <w:rFonts w:ascii="Times" w:hAnsi="Times"/>
              </w:rPr>
            </w:pPr>
            <w:r w:rsidRPr="003F109D">
              <w:rPr>
                <w:rFonts w:ascii="Times" w:hAnsi="Times"/>
              </w:rPr>
              <w:t>RNA isolation</w:t>
            </w:r>
            <w:r w:rsidR="003E07D4">
              <w:rPr>
                <w:rFonts w:ascii="Times" w:hAnsi="Times"/>
              </w:rPr>
              <w:t xml:space="preserve"> </w:t>
            </w:r>
            <w:r w:rsidR="003E07D4" w:rsidRPr="003F109D">
              <w:rPr>
                <w:rFonts w:ascii="Times" w:hAnsi="Times"/>
              </w:rPr>
              <w:t xml:space="preserve">and </w:t>
            </w:r>
            <w:proofErr w:type="spellStart"/>
            <w:r w:rsidR="003E07D4" w:rsidRPr="003F109D">
              <w:rPr>
                <w:rFonts w:ascii="Times" w:hAnsi="Times"/>
              </w:rPr>
              <w:t>DNase</w:t>
            </w:r>
            <w:proofErr w:type="spellEnd"/>
            <w:r w:rsidR="003E07D4" w:rsidRPr="003F109D">
              <w:rPr>
                <w:rFonts w:ascii="Times" w:hAnsi="Times"/>
              </w:rPr>
              <w:t xml:space="preserve"> I treatment</w:t>
            </w:r>
          </w:p>
          <w:p w14:paraId="687A9EA9" w14:textId="77777777" w:rsidR="006754EC" w:rsidRDefault="006754EC" w:rsidP="003F109D">
            <w:pPr>
              <w:rPr>
                <w:rFonts w:ascii="Times" w:hAnsi="Times"/>
              </w:rPr>
            </w:pPr>
          </w:p>
          <w:p w14:paraId="4325A36B" w14:textId="77777777" w:rsidR="006754EC" w:rsidRDefault="006754EC" w:rsidP="003F109D">
            <w:pPr>
              <w:rPr>
                <w:rFonts w:ascii="Times" w:hAnsi="Times"/>
              </w:rPr>
            </w:pPr>
          </w:p>
          <w:p w14:paraId="15FB1A8A" w14:textId="77777777" w:rsidR="006754EC" w:rsidRDefault="006754EC" w:rsidP="003F109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Time:</w:t>
            </w:r>
          </w:p>
          <w:p w14:paraId="4B339811" w14:textId="128C3516" w:rsidR="006754EC" w:rsidRDefault="00161E4C" w:rsidP="003F109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  <w:p w14:paraId="155DB1CC" w14:textId="77777777" w:rsidR="006754EC" w:rsidRDefault="006754EC" w:rsidP="003F109D">
            <w:pPr>
              <w:rPr>
                <w:rFonts w:ascii="Times" w:hAnsi="Times"/>
              </w:rPr>
            </w:pPr>
          </w:p>
          <w:p w14:paraId="467AAEFC" w14:textId="77777777" w:rsidR="006754EC" w:rsidRDefault="006754EC" w:rsidP="003F109D">
            <w:pPr>
              <w:rPr>
                <w:rFonts w:ascii="Times" w:hAnsi="Times"/>
              </w:rPr>
            </w:pPr>
          </w:p>
          <w:p w14:paraId="222186C3" w14:textId="6B97C526" w:rsidR="006754EC" w:rsidRPr="00BC653B" w:rsidRDefault="006754EC" w:rsidP="003F109D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Vol</w:t>
            </w:r>
            <w:proofErr w:type="spellEnd"/>
            <w:r>
              <w:rPr>
                <w:rFonts w:ascii="Times" w:hAnsi="Times"/>
              </w:rPr>
              <w:t>:</w:t>
            </w:r>
          </w:p>
        </w:tc>
        <w:tc>
          <w:tcPr>
            <w:tcW w:w="6552" w:type="dxa"/>
          </w:tcPr>
          <w:p w14:paraId="7B3BB237" w14:textId="45A0CF67" w:rsidR="00BC653B" w:rsidRDefault="00BC653B" w:rsidP="003F109D">
            <w:pPr>
              <w:spacing w:after="120"/>
              <w:rPr>
                <w:rFonts w:ascii="Times" w:hAnsi="Times"/>
              </w:rPr>
            </w:pPr>
            <w:r w:rsidRPr="003F109D">
              <w:rPr>
                <w:rFonts w:ascii="Times" w:hAnsi="Times"/>
              </w:rPr>
              <w:t xml:space="preserve">RNA isolation </w:t>
            </w:r>
            <w:r w:rsidR="003F109D" w:rsidRPr="003F109D">
              <w:rPr>
                <w:rFonts w:ascii="Times" w:hAnsi="Times"/>
              </w:rPr>
              <w:t xml:space="preserve">and </w:t>
            </w:r>
            <w:proofErr w:type="spellStart"/>
            <w:r w:rsidR="003F109D" w:rsidRPr="003F109D">
              <w:rPr>
                <w:rFonts w:ascii="Times" w:hAnsi="Times"/>
              </w:rPr>
              <w:t>DNase</w:t>
            </w:r>
            <w:proofErr w:type="spellEnd"/>
            <w:r w:rsidR="003F109D" w:rsidRPr="003F109D">
              <w:rPr>
                <w:rFonts w:ascii="Times" w:hAnsi="Times"/>
              </w:rPr>
              <w:t xml:space="preserve"> I treatment</w:t>
            </w:r>
          </w:p>
          <w:p w14:paraId="2E4AEF9D" w14:textId="0BD71F92" w:rsidR="003F109D" w:rsidRPr="003F109D" w:rsidRDefault="003F109D" w:rsidP="003F109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1. RNA isolation using </w:t>
            </w:r>
            <w:proofErr w:type="spellStart"/>
            <w:r>
              <w:rPr>
                <w:rFonts w:ascii="Times" w:hAnsi="Times"/>
              </w:rPr>
              <w:t>TRIzol</w:t>
            </w:r>
            <w:proofErr w:type="spellEnd"/>
            <w:r>
              <w:rPr>
                <w:rFonts w:ascii="Times" w:hAnsi="Times"/>
              </w:rPr>
              <w:t xml:space="preserve"> method</w:t>
            </w:r>
          </w:p>
          <w:p w14:paraId="39BB76AB" w14:textId="77777777" w:rsidR="00BC653B" w:rsidRDefault="00BC653B" w:rsidP="002D5C6B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1) </w:t>
            </w:r>
            <w:r w:rsidRPr="00BC653B">
              <w:rPr>
                <w:rFonts w:ascii="Times" w:hAnsi="Times"/>
              </w:rPr>
              <w:t>Spin dow</w:t>
            </w:r>
            <w:r>
              <w:rPr>
                <w:rFonts w:ascii="Times" w:hAnsi="Times"/>
              </w:rPr>
              <w:t>n the cells at 2500 rpm at 4°C for 5 minutes.</w:t>
            </w:r>
          </w:p>
          <w:p w14:paraId="67C457BC" w14:textId="77777777" w:rsidR="00BC653B" w:rsidRPr="00BC653B" w:rsidRDefault="00BC653B" w:rsidP="002D5C6B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2) Remove most of the liquid, </w:t>
            </w:r>
            <w:r w:rsidRPr="00BC653B">
              <w:rPr>
                <w:rFonts w:ascii="Times" w:hAnsi="Times"/>
              </w:rPr>
              <w:t xml:space="preserve">leave </w:t>
            </w:r>
            <w:r>
              <w:rPr>
                <w:rFonts w:ascii="Times" w:hAnsi="Times"/>
              </w:rPr>
              <w:t>~10 µl behind.</w:t>
            </w:r>
          </w:p>
          <w:p w14:paraId="7266AA6D" w14:textId="77777777" w:rsidR="00BC653B" w:rsidRDefault="00BC653B" w:rsidP="002D5C6B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3) Add 500 </w:t>
            </w:r>
            <w:proofErr w:type="spellStart"/>
            <w:r>
              <w:rPr>
                <w:rFonts w:ascii="Times" w:hAnsi="Times"/>
              </w:rPr>
              <w:t>ul</w:t>
            </w:r>
            <w:proofErr w:type="spellEnd"/>
            <w:r>
              <w:rPr>
                <w:rFonts w:ascii="Times" w:hAnsi="Times"/>
              </w:rPr>
              <w:t xml:space="preserve"> of </w:t>
            </w:r>
            <w:proofErr w:type="spellStart"/>
            <w:r>
              <w:rPr>
                <w:rFonts w:ascii="Times" w:hAnsi="Times"/>
              </w:rPr>
              <w:t>Trizol</w:t>
            </w:r>
            <w:proofErr w:type="spellEnd"/>
            <w:r>
              <w:rPr>
                <w:rFonts w:ascii="Times" w:hAnsi="Times"/>
              </w:rPr>
              <w:t xml:space="preserve"> to lyse the cells completely, </w:t>
            </w:r>
            <w:r w:rsidRPr="00BC653B">
              <w:rPr>
                <w:rFonts w:ascii="Times" w:hAnsi="Times"/>
              </w:rPr>
              <w:t xml:space="preserve">mix </w:t>
            </w:r>
            <w:r>
              <w:rPr>
                <w:rFonts w:ascii="Times" w:hAnsi="Times"/>
              </w:rPr>
              <w:t>well by pipetting.</w:t>
            </w:r>
          </w:p>
          <w:p w14:paraId="67A4FD59" w14:textId="77777777" w:rsidR="00BC653B" w:rsidRDefault="00BC653B" w:rsidP="002D5C6B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 w:rsidRPr="00BC653B">
              <w:rPr>
                <w:rFonts w:ascii="Times" w:hAnsi="Times"/>
              </w:rPr>
              <w:t xml:space="preserve">) </w:t>
            </w:r>
            <w:r>
              <w:rPr>
                <w:rFonts w:ascii="Times" w:hAnsi="Times"/>
              </w:rPr>
              <w:t xml:space="preserve">Add 100 </w:t>
            </w:r>
            <w:proofErr w:type="spellStart"/>
            <w:r>
              <w:rPr>
                <w:rFonts w:ascii="Times" w:hAnsi="Times"/>
              </w:rPr>
              <w:t>ul</w:t>
            </w:r>
            <w:proofErr w:type="spellEnd"/>
            <w:r>
              <w:rPr>
                <w:rFonts w:ascii="Times" w:hAnsi="Times"/>
              </w:rPr>
              <w:t xml:space="preserve"> of chloroform and mix thoroughly by </w:t>
            </w:r>
            <w:proofErr w:type="spellStart"/>
            <w:r>
              <w:rPr>
                <w:rFonts w:ascii="Times" w:hAnsi="Times"/>
              </w:rPr>
              <w:t>vertexing</w:t>
            </w:r>
            <w:proofErr w:type="spellEnd"/>
            <w:r>
              <w:rPr>
                <w:rFonts w:ascii="Times" w:hAnsi="Times"/>
              </w:rPr>
              <w:t>.</w:t>
            </w:r>
          </w:p>
          <w:p w14:paraId="3F9832F2" w14:textId="77777777" w:rsidR="00BC653B" w:rsidRPr="00BC653B" w:rsidRDefault="00BC653B" w:rsidP="003F109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5)</w:t>
            </w:r>
            <w:r w:rsidRPr="00BC653B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Spin at 12,000g at 4°C</w:t>
            </w:r>
            <w:r w:rsidRPr="00BC653B">
              <w:rPr>
                <w:rFonts w:ascii="Times" w:hAnsi="Times"/>
              </w:rPr>
              <w:t xml:space="preserve"> for 15 minutes.</w:t>
            </w:r>
          </w:p>
          <w:p w14:paraId="4CE7522B" w14:textId="77777777" w:rsidR="00BC653B" w:rsidRDefault="00BC653B" w:rsidP="003F109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6) Take out </w:t>
            </w:r>
            <w:r w:rsidR="00C0363E">
              <w:rPr>
                <w:rFonts w:ascii="Times" w:hAnsi="Times"/>
              </w:rPr>
              <w:t xml:space="preserve">aqueous </w:t>
            </w:r>
            <w:r>
              <w:rPr>
                <w:rFonts w:ascii="Times" w:hAnsi="Times"/>
              </w:rPr>
              <w:t>supernatant, l</w:t>
            </w:r>
            <w:r w:rsidRPr="00BC653B">
              <w:rPr>
                <w:rFonts w:ascii="Times" w:hAnsi="Times"/>
              </w:rPr>
              <w:t>eave some behind to avoid contamination</w:t>
            </w:r>
            <w:r>
              <w:rPr>
                <w:rFonts w:ascii="Times" w:hAnsi="Times"/>
              </w:rPr>
              <w:t xml:space="preserve"> of </w:t>
            </w:r>
            <w:r w:rsidR="00C0363E">
              <w:rPr>
                <w:rFonts w:ascii="Times" w:hAnsi="Times"/>
              </w:rPr>
              <w:t>DNA resides in the interphase</w:t>
            </w:r>
            <w:r w:rsidRPr="00BC653B">
              <w:rPr>
                <w:rFonts w:ascii="Times" w:hAnsi="Times"/>
              </w:rPr>
              <w:t>.</w:t>
            </w:r>
          </w:p>
          <w:p w14:paraId="614816CF" w14:textId="73C7A791" w:rsidR="00BC653B" w:rsidRDefault="00BC653B" w:rsidP="003F109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7) Precipitate using 1 µ</w:t>
            </w:r>
            <w:r w:rsidRPr="00BC653B">
              <w:rPr>
                <w:rFonts w:ascii="Times" w:hAnsi="Times"/>
              </w:rPr>
              <w:t>l</w:t>
            </w:r>
            <w:r>
              <w:rPr>
                <w:rFonts w:ascii="Times" w:hAnsi="Times"/>
              </w:rPr>
              <w:t xml:space="preserve"> LPA and an equal volume (~500 µ</w:t>
            </w:r>
            <w:r w:rsidRPr="00BC653B">
              <w:rPr>
                <w:rFonts w:ascii="Times" w:hAnsi="Times"/>
              </w:rPr>
              <w:t xml:space="preserve">l) of </w:t>
            </w:r>
            <w:r>
              <w:rPr>
                <w:rFonts w:ascii="Times" w:hAnsi="Times"/>
              </w:rPr>
              <w:t xml:space="preserve">isopropanol. Precipitate at -20°C </w:t>
            </w:r>
            <w:r w:rsidR="006754EC">
              <w:rPr>
                <w:rFonts w:ascii="Times" w:hAnsi="Times"/>
              </w:rPr>
              <w:t xml:space="preserve">for 30min </w:t>
            </w:r>
            <w:r>
              <w:rPr>
                <w:rFonts w:ascii="Times" w:hAnsi="Times"/>
              </w:rPr>
              <w:t>or overnight.</w:t>
            </w:r>
          </w:p>
          <w:p w14:paraId="16D8A5A2" w14:textId="7D1368A6" w:rsidR="00504992" w:rsidRPr="00BC653B" w:rsidRDefault="00504992" w:rsidP="003F109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8) Centrifuge the tube for 15~30min at &gt;=12,000 </w:t>
            </w:r>
            <w:proofErr w:type="spellStart"/>
            <w:r>
              <w:rPr>
                <w:rFonts w:ascii="Times" w:hAnsi="Times"/>
              </w:rPr>
              <w:t>xg</w:t>
            </w:r>
            <w:proofErr w:type="spellEnd"/>
            <w:r>
              <w:rPr>
                <w:rFonts w:ascii="Times" w:hAnsi="Times"/>
              </w:rPr>
              <w:t xml:space="preserve"> at 4°C. Carefully discard the supernatant without disturbing the pellet.</w:t>
            </w:r>
          </w:p>
          <w:p w14:paraId="0A72596B" w14:textId="77777777" w:rsidR="00504992" w:rsidRDefault="00504992" w:rsidP="003F109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  <w:r w:rsidR="00BC653B">
              <w:rPr>
                <w:rFonts w:ascii="Times" w:hAnsi="Times"/>
              </w:rPr>
              <w:t xml:space="preserve">) </w:t>
            </w:r>
            <w:r>
              <w:rPr>
                <w:rFonts w:ascii="Times" w:hAnsi="Times"/>
              </w:rPr>
              <w:t>Add 500µL</w:t>
            </w:r>
            <w:r w:rsidR="00BC653B" w:rsidRPr="00BC653B">
              <w:rPr>
                <w:rFonts w:ascii="Times" w:hAnsi="Times"/>
              </w:rPr>
              <w:t xml:space="preserve"> 70% </w:t>
            </w:r>
            <w:r w:rsidR="00BC653B">
              <w:rPr>
                <w:rFonts w:ascii="Times" w:hAnsi="Times"/>
              </w:rPr>
              <w:t>EtOH.</w:t>
            </w:r>
          </w:p>
          <w:p w14:paraId="259FDF37" w14:textId="3931A70F" w:rsidR="00BC653B" w:rsidRPr="00BC653B" w:rsidRDefault="00504992" w:rsidP="003F109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10) Centrifuge the </w:t>
            </w:r>
            <w:proofErr w:type="gramStart"/>
            <w:r>
              <w:rPr>
                <w:rFonts w:ascii="Times" w:hAnsi="Times"/>
              </w:rPr>
              <w:t xml:space="preserve">tube </w:t>
            </w:r>
            <w:r w:rsidR="00BC653B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for</w:t>
            </w:r>
            <w:proofErr w:type="gramEnd"/>
            <w:r>
              <w:rPr>
                <w:rFonts w:ascii="Times" w:hAnsi="Times"/>
              </w:rPr>
              <w:t xml:space="preserve"> ~5min at &gt;=12,000 </w:t>
            </w:r>
            <w:proofErr w:type="spellStart"/>
            <w:r>
              <w:rPr>
                <w:rFonts w:ascii="Times" w:hAnsi="Times"/>
              </w:rPr>
              <w:t>xg</w:t>
            </w:r>
            <w:proofErr w:type="spellEnd"/>
            <w:r>
              <w:rPr>
                <w:rFonts w:ascii="Times" w:hAnsi="Times"/>
              </w:rPr>
              <w:t xml:space="preserve"> at 4°C. Carefully discard the supernatant without disturbing the pellet.</w:t>
            </w:r>
          </w:p>
          <w:p w14:paraId="1EB52AC3" w14:textId="77777777" w:rsidR="00504992" w:rsidRDefault="00504992" w:rsidP="00A05BA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  <w:r w:rsidR="00BC653B">
              <w:rPr>
                <w:rFonts w:ascii="Times" w:hAnsi="Times"/>
              </w:rPr>
              <w:t xml:space="preserve">) </w:t>
            </w:r>
            <w:r>
              <w:rPr>
                <w:rFonts w:ascii="Times" w:hAnsi="Times"/>
              </w:rPr>
              <w:t xml:space="preserve">Air </w:t>
            </w:r>
            <w:proofErr w:type="gramStart"/>
            <w:r>
              <w:rPr>
                <w:rFonts w:ascii="Times" w:hAnsi="Times"/>
              </w:rPr>
              <w:t>dry</w:t>
            </w:r>
            <w:proofErr w:type="gramEnd"/>
            <w:r>
              <w:rPr>
                <w:rFonts w:ascii="Times" w:hAnsi="Times"/>
              </w:rPr>
              <w:t xml:space="preserve"> the pellet for ~5min. </w:t>
            </w:r>
            <w:r w:rsidR="00BC653B" w:rsidRPr="00BC653B">
              <w:rPr>
                <w:rFonts w:ascii="Times" w:hAnsi="Times"/>
              </w:rPr>
              <w:t xml:space="preserve">Re-suspend </w:t>
            </w:r>
            <w:r w:rsidR="00BC653B">
              <w:rPr>
                <w:rFonts w:ascii="Times" w:hAnsi="Times"/>
              </w:rPr>
              <w:t xml:space="preserve">the pellet </w:t>
            </w:r>
            <w:r w:rsidR="00BC653B" w:rsidRPr="00BC653B">
              <w:rPr>
                <w:rFonts w:ascii="Times" w:hAnsi="Times"/>
              </w:rPr>
              <w:t>in</w:t>
            </w:r>
            <w:r w:rsidR="00A05BAD">
              <w:rPr>
                <w:rFonts w:ascii="Times" w:hAnsi="Times"/>
              </w:rPr>
              <w:t xml:space="preserve"> 7µl </w:t>
            </w:r>
            <w:proofErr w:type="spellStart"/>
            <w:r w:rsidR="00A05BAD">
              <w:rPr>
                <w:rFonts w:ascii="Times" w:hAnsi="Times"/>
              </w:rPr>
              <w:t>RNAse</w:t>
            </w:r>
            <w:proofErr w:type="spellEnd"/>
            <w:r w:rsidR="00A05BAD">
              <w:rPr>
                <w:rFonts w:ascii="Times" w:hAnsi="Times"/>
              </w:rPr>
              <w:t xml:space="preserve">-free water. </w:t>
            </w:r>
          </w:p>
          <w:p w14:paraId="7CF35023" w14:textId="273640AD" w:rsidR="003F109D" w:rsidRDefault="00A05BAD" w:rsidP="00A05BA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It can be stored at -80°C or proceed</w:t>
            </w:r>
            <w:r w:rsidRPr="00BC653B">
              <w:rPr>
                <w:rFonts w:ascii="Times" w:hAnsi="Times"/>
              </w:rPr>
              <w:t xml:space="preserve"> to</w:t>
            </w:r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DNase</w:t>
            </w:r>
            <w:proofErr w:type="spellEnd"/>
            <w:r>
              <w:rPr>
                <w:rFonts w:ascii="Times" w:hAnsi="Times"/>
              </w:rPr>
              <w:t xml:space="preserve"> I treatment to remove residual DNA contamination.</w:t>
            </w:r>
          </w:p>
          <w:p w14:paraId="17B24D44" w14:textId="75BF5806" w:rsidR="003F109D" w:rsidRDefault="003F109D" w:rsidP="003F109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2. </w:t>
            </w:r>
            <w:proofErr w:type="spellStart"/>
            <w:r w:rsidRPr="003F109D">
              <w:rPr>
                <w:rFonts w:ascii="Times" w:hAnsi="Times"/>
              </w:rPr>
              <w:t>DNase</w:t>
            </w:r>
            <w:proofErr w:type="spellEnd"/>
            <w:r w:rsidRPr="003F109D">
              <w:rPr>
                <w:rFonts w:ascii="Times" w:hAnsi="Times"/>
              </w:rPr>
              <w:t xml:space="preserve"> I treatment</w:t>
            </w:r>
          </w:p>
          <w:p w14:paraId="1601809F" w14:textId="77777777" w:rsidR="00A05BAD" w:rsidRDefault="00A05BAD" w:rsidP="003F109D">
            <w:pPr>
              <w:rPr>
                <w:rFonts w:ascii="Times" w:hAnsi="Times"/>
              </w:rPr>
            </w:pPr>
          </w:p>
          <w:p w14:paraId="363006F3" w14:textId="32068D55" w:rsidR="003F109D" w:rsidRDefault="00A05BAD" w:rsidP="003F109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1) </w:t>
            </w:r>
            <w:r w:rsidR="005979DD">
              <w:rPr>
                <w:rFonts w:ascii="Times" w:hAnsi="Times"/>
              </w:rPr>
              <w:t>Prepare</w:t>
            </w:r>
            <w:r w:rsidR="003F109D">
              <w:rPr>
                <w:rFonts w:ascii="Times" w:hAnsi="Times"/>
              </w:rPr>
              <w:t xml:space="preserve"> </w:t>
            </w:r>
            <w:proofErr w:type="spellStart"/>
            <w:r w:rsidR="003F109D">
              <w:rPr>
                <w:rFonts w:ascii="Times" w:hAnsi="Times"/>
              </w:rPr>
              <w:t>DNase</w:t>
            </w:r>
            <w:proofErr w:type="spellEnd"/>
            <w:r w:rsidR="003F109D">
              <w:rPr>
                <w:rFonts w:ascii="Times" w:hAnsi="Times"/>
              </w:rPr>
              <w:t xml:space="preserve"> I mix </w:t>
            </w:r>
          </w:p>
          <w:p w14:paraId="52B02116" w14:textId="77777777" w:rsidR="00A05BAD" w:rsidRPr="003F109D" w:rsidRDefault="00A05BAD" w:rsidP="003F109D">
            <w:pPr>
              <w:rPr>
                <w:rFonts w:ascii="Times" w:hAnsi="Time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6"/>
              <w:gridCol w:w="1944"/>
              <w:gridCol w:w="1944"/>
            </w:tblGrid>
            <w:tr w:rsidR="00C04A73" w:rsidRPr="00C04A73" w14:paraId="4C68054D" w14:textId="77777777" w:rsidTr="00C2063D">
              <w:tc>
                <w:tcPr>
                  <w:tcW w:w="2306" w:type="dxa"/>
                </w:tcPr>
                <w:p w14:paraId="1F8345C1" w14:textId="57865294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 xml:space="preserve">RNA                                    </w:t>
                  </w:r>
                </w:p>
              </w:tc>
              <w:tc>
                <w:tcPr>
                  <w:tcW w:w="1944" w:type="dxa"/>
                </w:tcPr>
                <w:p w14:paraId="6E3AFF87" w14:textId="16C060DC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7µl</w:t>
                  </w:r>
                </w:p>
              </w:tc>
              <w:tc>
                <w:tcPr>
                  <w:tcW w:w="1944" w:type="dxa"/>
                </w:tcPr>
                <w:p w14:paraId="2A84DAFE" w14:textId="0A42E351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9x</w:t>
                  </w:r>
                </w:p>
              </w:tc>
            </w:tr>
            <w:tr w:rsidR="00C04A73" w:rsidRPr="00C04A73" w14:paraId="46165C5E" w14:textId="77777777" w:rsidTr="00C2063D">
              <w:tc>
                <w:tcPr>
                  <w:tcW w:w="2306" w:type="dxa"/>
                </w:tcPr>
                <w:p w14:paraId="4DA029B9" w14:textId="1C6716CF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 xml:space="preserve">RQ1 </w:t>
                  </w:r>
                  <w:proofErr w:type="spellStart"/>
                  <w:r w:rsidRPr="00C04A73">
                    <w:rPr>
                      <w:rFonts w:ascii="Times" w:hAnsi="Times"/>
                    </w:rPr>
                    <w:t>DNAse</w:t>
                  </w:r>
                  <w:proofErr w:type="spellEnd"/>
                  <w:r w:rsidRPr="00C04A73">
                    <w:rPr>
                      <w:rFonts w:ascii="Times" w:hAnsi="Times"/>
                    </w:rPr>
                    <w:t xml:space="preserve"> (</w:t>
                  </w:r>
                  <w:proofErr w:type="spellStart"/>
                  <w:r w:rsidRPr="00C04A73">
                    <w:rPr>
                      <w:rFonts w:ascii="Times" w:hAnsi="Times"/>
                    </w:rPr>
                    <w:t>RNase</w:t>
                  </w:r>
                  <w:proofErr w:type="spellEnd"/>
                  <w:r w:rsidRPr="00C04A73">
                    <w:rPr>
                      <w:rFonts w:ascii="Times" w:hAnsi="Times"/>
                    </w:rPr>
                    <w:t xml:space="preserve"> free)</w:t>
                  </w:r>
                </w:p>
              </w:tc>
              <w:tc>
                <w:tcPr>
                  <w:tcW w:w="1944" w:type="dxa"/>
                </w:tcPr>
                <w:p w14:paraId="3E85FF65" w14:textId="6D509D61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1944" w:type="dxa"/>
                </w:tcPr>
                <w:p w14:paraId="27232681" w14:textId="43175B64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9</w:t>
                  </w:r>
                </w:p>
              </w:tc>
            </w:tr>
            <w:tr w:rsidR="00C04A73" w:rsidRPr="00C04A73" w14:paraId="3BB6EB6A" w14:textId="77777777" w:rsidTr="00C2063D">
              <w:tc>
                <w:tcPr>
                  <w:tcW w:w="2306" w:type="dxa"/>
                </w:tcPr>
                <w:p w14:paraId="62E265A7" w14:textId="3710926F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 xml:space="preserve">RQ1 </w:t>
                  </w:r>
                  <w:proofErr w:type="spellStart"/>
                  <w:r w:rsidRPr="00C04A73">
                    <w:rPr>
                      <w:rFonts w:ascii="Times" w:hAnsi="Times"/>
                    </w:rPr>
                    <w:t>DNAse</w:t>
                  </w:r>
                  <w:proofErr w:type="spellEnd"/>
                  <w:r w:rsidRPr="00C04A73">
                    <w:rPr>
                      <w:rFonts w:ascii="Times" w:hAnsi="Times"/>
                    </w:rPr>
                    <w:t xml:space="preserve"> buffer</w:t>
                  </w:r>
                </w:p>
              </w:tc>
              <w:tc>
                <w:tcPr>
                  <w:tcW w:w="1944" w:type="dxa"/>
                </w:tcPr>
                <w:p w14:paraId="619C1108" w14:textId="48B27AB0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1944" w:type="dxa"/>
                </w:tcPr>
                <w:p w14:paraId="4195F69E" w14:textId="7219D14F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9</w:t>
                  </w:r>
                </w:p>
              </w:tc>
            </w:tr>
            <w:tr w:rsidR="00C04A73" w:rsidRPr="00C04A73" w14:paraId="62F6A128" w14:textId="77777777" w:rsidTr="00C2063D">
              <w:tc>
                <w:tcPr>
                  <w:tcW w:w="2306" w:type="dxa"/>
                </w:tcPr>
                <w:p w14:paraId="737219B2" w14:textId="32107778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proofErr w:type="spellStart"/>
                  <w:r w:rsidRPr="00C04A73">
                    <w:rPr>
                      <w:rFonts w:ascii="Times" w:hAnsi="Times"/>
                    </w:rPr>
                    <w:t>Ribolock</w:t>
                  </w:r>
                  <w:proofErr w:type="spellEnd"/>
                  <w:r w:rsidRPr="00C04A73">
                    <w:rPr>
                      <w:rFonts w:ascii="Times" w:hAnsi="Times"/>
                    </w:rPr>
                    <w:t xml:space="preserve">  </w:t>
                  </w:r>
                </w:p>
              </w:tc>
              <w:tc>
                <w:tcPr>
                  <w:tcW w:w="1944" w:type="dxa"/>
                </w:tcPr>
                <w:p w14:paraId="14B9D12B" w14:textId="021993DF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1944" w:type="dxa"/>
                </w:tcPr>
                <w:p w14:paraId="23E659A5" w14:textId="637FB690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9</w:t>
                  </w:r>
                </w:p>
              </w:tc>
            </w:tr>
            <w:tr w:rsidR="00C04A73" w:rsidRPr="00C04A73" w14:paraId="6F0F4C58" w14:textId="77777777" w:rsidTr="00C2063D">
              <w:tc>
                <w:tcPr>
                  <w:tcW w:w="2306" w:type="dxa"/>
                </w:tcPr>
                <w:p w14:paraId="2A9167F4" w14:textId="6714EE5E" w:rsidR="00C04A73" w:rsidRPr="00C04A73" w:rsidRDefault="00C04A73" w:rsidP="003F109D">
                  <w:pPr>
                    <w:rPr>
                      <w:rFonts w:ascii="Times" w:hAnsi="Times"/>
                      <w:b/>
                    </w:rPr>
                  </w:pPr>
                  <w:r w:rsidRPr="00C04A73">
                    <w:rPr>
                      <w:rFonts w:ascii="Times" w:hAnsi="Times"/>
                      <w:b/>
                    </w:rPr>
                    <w:t>Total</w:t>
                  </w:r>
                </w:p>
              </w:tc>
              <w:tc>
                <w:tcPr>
                  <w:tcW w:w="1944" w:type="dxa"/>
                </w:tcPr>
                <w:p w14:paraId="2D02B743" w14:textId="2A4A9500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10</w:t>
                  </w:r>
                </w:p>
              </w:tc>
              <w:tc>
                <w:tcPr>
                  <w:tcW w:w="1944" w:type="dxa"/>
                </w:tcPr>
                <w:p w14:paraId="2CA2527A" w14:textId="358B9DB0" w:rsidR="00C04A73" w:rsidRPr="00C04A73" w:rsidRDefault="00C04A73" w:rsidP="003F109D">
                  <w:pPr>
                    <w:rPr>
                      <w:rFonts w:ascii="Times" w:hAnsi="Times"/>
                    </w:rPr>
                  </w:pPr>
                  <w:r w:rsidRPr="00C04A73">
                    <w:rPr>
                      <w:rFonts w:ascii="Times" w:hAnsi="Times"/>
                    </w:rPr>
                    <w:t>27</w:t>
                  </w:r>
                </w:p>
              </w:tc>
            </w:tr>
          </w:tbl>
          <w:p w14:paraId="29097CEB" w14:textId="77777777" w:rsidR="003F109D" w:rsidRDefault="003F109D" w:rsidP="003F109D">
            <w:pPr>
              <w:rPr>
                <w:rFonts w:ascii="Times" w:hAnsi="Times"/>
              </w:rPr>
            </w:pPr>
          </w:p>
          <w:p w14:paraId="7D2CF6F2" w14:textId="49F23437" w:rsidR="003F109D" w:rsidRDefault="00A05BAD" w:rsidP="003F109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2) </w:t>
            </w:r>
            <w:r w:rsidR="003F109D">
              <w:rPr>
                <w:rFonts w:ascii="Times" w:hAnsi="Times"/>
              </w:rPr>
              <w:t xml:space="preserve">Incubate at </w:t>
            </w:r>
            <w:r w:rsidR="003F109D" w:rsidRPr="003F109D">
              <w:rPr>
                <w:rFonts w:ascii="Times" w:hAnsi="Times"/>
              </w:rPr>
              <w:t>37 °C</w:t>
            </w:r>
            <w:r w:rsidR="003F109D">
              <w:rPr>
                <w:rFonts w:ascii="Times" w:hAnsi="Times"/>
              </w:rPr>
              <w:t xml:space="preserve"> for 30 min.</w:t>
            </w:r>
          </w:p>
          <w:p w14:paraId="6A66AFA9" w14:textId="4459220A" w:rsidR="00A05BAD" w:rsidRPr="003F109D" w:rsidRDefault="00A05BAD" w:rsidP="00A05BA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="003F109D">
              <w:rPr>
                <w:rFonts w:ascii="Times" w:hAnsi="Times"/>
              </w:rPr>
              <w:t>)</w:t>
            </w:r>
            <w:r>
              <w:rPr>
                <w:rFonts w:ascii="Times" w:hAnsi="Times"/>
              </w:rPr>
              <w:t xml:space="preserve"> A</w:t>
            </w:r>
            <w:r w:rsidRPr="003F109D">
              <w:rPr>
                <w:rFonts w:ascii="Times" w:hAnsi="Times"/>
              </w:rPr>
              <w:t xml:space="preserve">dd 2 µl </w:t>
            </w:r>
            <w:r>
              <w:rPr>
                <w:rFonts w:ascii="Times" w:hAnsi="Times"/>
              </w:rPr>
              <w:t>of RQ1 Stop buffer to the mix, vertex to mix well.</w:t>
            </w:r>
            <w:r w:rsidRPr="003F109D">
              <w:rPr>
                <w:rFonts w:ascii="Times" w:hAnsi="Times"/>
              </w:rPr>
              <w:t xml:space="preserve">    </w:t>
            </w:r>
          </w:p>
          <w:p w14:paraId="0F0993A0" w14:textId="278CDB0C" w:rsidR="00A05BAD" w:rsidRPr="003F109D" w:rsidRDefault="00A05BAD" w:rsidP="00A05BA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4) Incubate at </w:t>
            </w:r>
            <w:r w:rsidRPr="003F109D">
              <w:rPr>
                <w:rFonts w:ascii="Times" w:hAnsi="Times"/>
              </w:rPr>
              <w:t>65 °C</w:t>
            </w:r>
            <w:r>
              <w:rPr>
                <w:rFonts w:ascii="Times" w:hAnsi="Times"/>
              </w:rPr>
              <w:t xml:space="preserve"> for 10 min to stop the reaction. </w:t>
            </w:r>
          </w:p>
          <w:p w14:paraId="7DDF72AC" w14:textId="1C3D18B3" w:rsidR="003F109D" w:rsidRPr="00BC653B" w:rsidRDefault="00A05BAD" w:rsidP="002D5C6B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Now you have 12µl DNA free RNA.</w:t>
            </w:r>
          </w:p>
        </w:tc>
      </w:tr>
    </w:tbl>
    <w:p w14:paraId="14C9A8CF" w14:textId="10570435" w:rsidR="00956646" w:rsidRDefault="00956646"/>
    <w:sectPr w:rsidR="00956646" w:rsidSect="00956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0FB8F" w14:textId="77777777" w:rsidR="00851B8D" w:rsidRDefault="00851B8D" w:rsidP="00851B8D">
      <w:r>
        <w:separator/>
      </w:r>
    </w:p>
  </w:endnote>
  <w:endnote w:type="continuationSeparator" w:id="0">
    <w:p w14:paraId="639D0D6A" w14:textId="77777777" w:rsidR="00851B8D" w:rsidRDefault="00851B8D" w:rsidP="0085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F20E1" w14:textId="77777777" w:rsidR="004E62C6" w:rsidRDefault="004E62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7471" w14:textId="77777777" w:rsidR="004E62C6" w:rsidRDefault="004E62C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05B6" w14:textId="77777777" w:rsidR="004E62C6" w:rsidRDefault="004E62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1C3FF" w14:textId="77777777" w:rsidR="00851B8D" w:rsidRDefault="00851B8D" w:rsidP="00851B8D">
      <w:r>
        <w:separator/>
      </w:r>
    </w:p>
  </w:footnote>
  <w:footnote w:type="continuationSeparator" w:id="0">
    <w:p w14:paraId="17E1CE84" w14:textId="77777777" w:rsidR="00851B8D" w:rsidRDefault="00851B8D" w:rsidP="00851B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3CC0C" w14:textId="77777777" w:rsidR="004E62C6" w:rsidRDefault="004E62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04E0B" w14:textId="6C8FF0B7" w:rsidR="00E12389" w:rsidRDefault="00E12389" w:rsidP="00E12389">
    <w:pPr>
      <w:pStyle w:val="Header"/>
    </w:pPr>
    <w:r>
      <w:t>S</w:t>
    </w:r>
    <w:r w:rsidR="004E62C6">
      <w:t xml:space="preserve">heng Liu </w:t>
    </w:r>
    <w:r w:rsidR="004E62C6">
      <w:t>v2013-06-20</w:t>
    </w:r>
    <w:bookmarkStart w:id="0" w:name="_GoBack"/>
    <w:bookmarkEnd w:id="0"/>
  </w:p>
  <w:p w14:paraId="181708C2" w14:textId="77777777" w:rsidR="00851B8D" w:rsidRDefault="00851B8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D5B29" w14:textId="77777777" w:rsidR="004E62C6" w:rsidRDefault="004E62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A5E43B2"/>
    <w:multiLevelType w:val="hybridMultilevel"/>
    <w:tmpl w:val="4D7E3F2E"/>
    <w:lvl w:ilvl="0" w:tplc="DE7E02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3B"/>
    <w:rsid w:val="000753B8"/>
    <w:rsid w:val="00114F8B"/>
    <w:rsid w:val="00161E4C"/>
    <w:rsid w:val="002D5C6B"/>
    <w:rsid w:val="003E07D4"/>
    <w:rsid w:val="003F109D"/>
    <w:rsid w:val="004E62C6"/>
    <w:rsid w:val="00504992"/>
    <w:rsid w:val="005979DD"/>
    <w:rsid w:val="0062661E"/>
    <w:rsid w:val="006754EC"/>
    <w:rsid w:val="006F0D95"/>
    <w:rsid w:val="007A53A5"/>
    <w:rsid w:val="00851B8D"/>
    <w:rsid w:val="008C64AA"/>
    <w:rsid w:val="00956646"/>
    <w:rsid w:val="00A05BAD"/>
    <w:rsid w:val="00A83DC9"/>
    <w:rsid w:val="00B64C2E"/>
    <w:rsid w:val="00BC653B"/>
    <w:rsid w:val="00C0363E"/>
    <w:rsid w:val="00C04A73"/>
    <w:rsid w:val="00D20ED7"/>
    <w:rsid w:val="00E12389"/>
    <w:rsid w:val="00EB46D2"/>
    <w:rsid w:val="00F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4C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DC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53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1B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8D"/>
  </w:style>
  <w:style w:type="paragraph" w:styleId="Footer">
    <w:name w:val="footer"/>
    <w:basedOn w:val="Normal"/>
    <w:link w:val="FooterChar"/>
    <w:uiPriority w:val="99"/>
    <w:unhideWhenUsed/>
    <w:rsid w:val="00851B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DC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53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1B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8D"/>
  </w:style>
  <w:style w:type="paragraph" w:styleId="Footer">
    <w:name w:val="footer"/>
    <w:basedOn w:val="Normal"/>
    <w:link w:val="FooterChar"/>
    <w:uiPriority w:val="99"/>
    <w:unhideWhenUsed/>
    <w:rsid w:val="00851B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.One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SideLane.OnePage.dotx</Template>
  <TotalTime>34</TotalTime>
  <Pages>1</Pages>
  <Words>218</Words>
  <Characters>1245</Characters>
  <Application>Microsoft Macintosh Word</Application>
  <DocSecurity>0</DocSecurity>
  <Lines>10</Lines>
  <Paragraphs>2</Paragraphs>
  <ScaleCrop>false</ScaleCrop>
  <Company>UBC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21</cp:revision>
  <dcterms:created xsi:type="dcterms:W3CDTF">2012-12-22T21:16:00Z</dcterms:created>
  <dcterms:modified xsi:type="dcterms:W3CDTF">2013-06-20T17:59:00Z</dcterms:modified>
</cp:coreProperties>
</file>