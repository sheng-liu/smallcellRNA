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552"/>
      </w:tblGrid>
      <w:tr w:rsidR="00A83DC9" w14:paraId="0691FDC8" w14:textId="77777777" w:rsidTr="008939A5">
        <w:trPr>
          <w:trHeight w:val="12616"/>
        </w:trPr>
        <w:tc>
          <w:tcPr>
            <w:tcW w:w="2376" w:type="dxa"/>
          </w:tcPr>
          <w:p w14:paraId="2B17D12F" w14:textId="77777777" w:rsidR="00A83DC9" w:rsidRPr="000E07B7" w:rsidRDefault="00A83DC9" w:rsidP="002D465B">
            <w:pPr>
              <w:tabs>
                <w:tab w:val="left" w:pos="5710"/>
                <w:tab w:val="left" w:pos="7304"/>
              </w:tabs>
            </w:pPr>
          </w:p>
        </w:tc>
        <w:tc>
          <w:tcPr>
            <w:tcW w:w="6552" w:type="dxa"/>
          </w:tcPr>
          <w:p w14:paraId="4BC0BD62" w14:textId="3013E295" w:rsidR="00A83DC9" w:rsidRDefault="000B06CC" w:rsidP="002D465B">
            <w:r>
              <w:t>6</w:t>
            </w:r>
            <w:r w:rsidR="000E603A">
              <w:t xml:space="preserve"> Sonication of cDNA</w:t>
            </w:r>
          </w:p>
          <w:p w14:paraId="3C2E331E" w14:textId="77777777" w:rsidR="00EB1844" w:rsidRDefault="00EB1844" w:rsidP="002D465B"/>
          <w:p w14:paraId="536BC98F" w14:textId="77777777" w:rsidR="00EB1844" w:rsidRDefault="00EB1844" w:rsidP="002D465B">
            <w:r>
              <w:t xml:space="preserve">Adjust the volume of the sample to 50µL, and transfer the sample in 200µl siliconized tube for sonication. </w:t>
            </w:r>
          </w:p>
          <w:p w14:paraId="69204D9C" w14:textId="77777777" w:rsidR="00EB1844" w:rsidRDefault="00EB1844" w:rsidP="002D465B">
            <w:r>
              <w:t>Using bioRuptor high power mode, set timer for 30s on and 30s off for 20min.</w:t>
            </w:r>
          </w:p>
          <w:p w14:paraId="174E51A3" w14:textId="77777777" w:rsidR="00EB1844" w:rsidRDefault="00EB1844" w:rsidP="002D465B"/>
          <w:p w14:paraId="329E8646" w14:textId="6F855F8D" w:rsidR="00EB1844" w:rsidRPr="000E07B7" w:rsidRDefault="001A72FC" w:rsidP="002D465B">
            <w:r>
              <w:t>P</w:t>
            </w:r>
            <w:r w:rsidR="004305BA">
              <w:t>roceed with DNA extraction following protocol ()</w:t>
            </w:r>
            <w:r w:rsidR="00877E8F">
              <w:t xml:space="preserve">, </w:t>
            </w:r>
            <w:r w:rsidR="00C52CFF">
              <w:t xml:space="preserve">resuspend in 20µL </w:t>
            </w:r>
            <w:r w:rsidR="00877E8F">
              <w:t xml:space="preserve">then library construction (Protocol </w:t>
            </w:r>
            <w:r w:rsidR="00E31DD9">
              <w:t>reference)</w:t>
            </w:r>
          </w:p>
        </w:tc>
      </w:tr>
    </w:tbl>
    <w:p w14:paraId="29C186AC" w14:textId="77777777" w:rsidR="00956646" w:rsidRDefault="00956646"/>
    <w:sectPr w:rsidR="00956646" w:rsidSect="009566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5A3E7" w14:textId="77777777" w:rsidR="00573D95" w:rsidRDefault="00573D95" w:rsidP="00573D95">
      <w:r>
        <w:separator/>
      </w:r>
    </w:p>
  </w:endnote>
  <w:endnote w:type="continuationSeparator" w:id="0">
    <w:p w14:paraId="7894872D" w14:textId="77777777" w:rsidR="00573D95" w:rsidRDefault="00573D95" w:rsidP="00573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C289B" w14:textId="77777777" w:rsidR="0069564C" w:rsidRDefault="0069564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D9F87A" w14:textId="77777777" w:rsidR="0069564C" w:rsidRDefault="0069564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192D7" w14:textId="77777777" w:rsidR="0069564C" w:rsidRDefault="0069564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BFB941" w14:textId="77777777" w:rsidR="00573D95" w:rsidRDefault="00573D95" w:rsidP="00573D95">
      <w:r>
        <w:separator/>
      </w:r>
    </w:p>
  </w:footnote>
  <w:footnote w:type="continuationSeparator" w:id="0">
    <w:p w14:paraId="5E835050" w14:textId="77777777" w:rsidR="00573D95" w:rsidRDefault="00573D95" w:rsidP="00573D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7EEE7" w14:textId="77777777" w:rsidR="0069564C" w:rsidRDefault="0069564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D6F6E" w14:textId="707A9B5D" w:rsidR="00573D95" w:rsidRDefault="00573D95">
    <w:pPr>
      <w:pStyle w:val="Header"/>
    </w:pPr>
    <w:r>
      <w:t>S</w:t>
    </w:r>
    <w:r w:rsidR="0069564C">
      <w:t>heng Liu v</w:t>
    </w:r>
    <w:r>
      <w:t>2013</w:t>
    </w:r>
    <w:r w:rsidR="0069564C">
      <w:t>-07-15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A811" w14:textId="77777777" w:rsidR="0069564C" w:rsidRDefault="006956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03A"/>
    <w:rsid w:val="000753B8"/>
    <w:rsid w:val="000B06CC"/>
    <w:rsid w:val="000E603A"/>
    <w:rsid w:val="001A72FC"/>
    <w:rsid w:val="004305BA"/>
    <w:rsid w:val="00573D95"/>
    <w:rsid w:val="0069564C"/>
    <w:rsid w:val="007A53A5"/>
    <w:rsid w:val="00877E8F"/>
    <w:rsid w:val="008939A5"/>
    <w:rsid w:val="008C64AA"/>
    <w:rsid w:val="00956646"/>
    <w:rsid w:val="00A83DC9"/>
    <w:rsid w:val="00C52CFF"/>
    <w:rsid w:val="00E31DD9"/>
    <w:rsid w:val="00EB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34E9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3D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D95"/>
  </w:style>
  <w:style w:type="paragraph" w:styleId="Footer">
    <w:name w:val="footer"/>
    <w:basedOn w:val="Normal"/>
    <w:link w:val="FooterChar"/>
    <w:uiPriority w:val="99"/>
    <w:unhideWhenUsed/>
    <w:rsid w:val="00573D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D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3D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D95"/>
  </w:style>
  <w:style w:type="paragraph" w:styleId="Footer">
    <w:name w:val="footer"/>
    <w:basedOn w:val="Normal"/>
    <w:link w:val="FooterChar"/>
    <w:uiPriority w:val="99"/>
    <w:unhideWhenUsed/>
    <w:rsid w:val="00573D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engliu:Library:Application%20Support:Microsoft:Office:User%20Templates:My%20Templates:SideLaneFo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SideLaneFont.dotx</Template>
  <TotalTime>8</TotalTime>
  <Pages>1</Pages>
  <Words>48</Words>
  <Characters>279</Characters>
  <Application>Microsoft Macintosh Word</Application>
  <DocSecurity>0</DocSecurity>
  <Lines>2</Lines>
  <Paragraphs>1</Paragraphs>
  <ScaleCrop>false</ScaleCrop>
  <Company>UBC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10</cp:revision>
  <dcterms:created xsi:type="dcterms:W3CDTF">2013-01-07T21:48:00Z</dcterms:created>
  <dcterms:modified xsi:type="dcterms:W3CDTF">2013-07-15T18:58:00Z</dcterms:modified>
</cp:coreProperties>
</file>