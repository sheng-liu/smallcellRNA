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E848E" w14:textId="77777777" w:rsidR="0027592C" w:rsidRDefault="0027592C"/>
    <w:tbl>
      <w:tblPr>
        <w:tblStyle w:val="TableGrid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92"/>
        <w:gridCol w:w="6136"/>
      </w:tblGrid>
      <w:tr w:rsidR="00A83DC9" w14:paraId="4C9F44BA" w14:textId="77777777" w:rsidTr="0027592C">
        <w:trPr>
          <w:trHeight w:val="12326"/>
        </w:trPr>
        <w:tc>
          <w:tcPr>
            <w:tcW w:w="2376" w:type="dxa"/>
          </w:tcPr>
          <w:p w14:paraId="7F1E9390" w14:textId="144B1E2A" w:rsidR="0027592C" w:rsidRDefault="0027592C" w:rsidP="002D465B">
            <w:pPr>
              <w:tabs>
                <w:tab w:val="left" w:pos="5710"/>
                <w:tab w:val="left" w:pos="7304"/>
              </w:tabs>
            </w:pPr>
          </w:p>
          <w:p w14:paraId="2CCEB9C9" w14:textId="77777777" w:rsidR="0027592C" w:rsidRPr="0027592C" w:rsidRDefault="0027592C" w:rsidP="0027592C"/>
          <w:p w14:paraId="296ADD0D" w14:textId="77777777" w:rsidR="0027592C" w:rsidRPr="0027592C" w:rsidRDefault="0027592C" w:rsidP="0027592C"/>
          <w:p w14:paraId="6C3A653F" w14:textId="77777777" w:rsidR="0027592C" w:rsidRDefault="0027592C" w:rsidP="0027592C"/>
          <w:p w14:paraId="6DCC537C" w14:textId="77777777" w:rsidR="00C85D82" w:rsidRPr="0027592C" w:rsidRDefault="00C85D82" w:rsidP="0027592C"/>
          <w:p w14:paraId="1A4F492E" w14:textId="6EB738C2" w:rsidR="0027592C" w:rsidRDefault="0027592C" w:rsidP="0027592C">
            <w:r w:rsidRPr="0027592C">
              <w:t>Poly-A Controls</w:t>
            </w:r>
          </w:p>
          <w:p w14:paraId="06095C85" w14:textId="77777777" w:rsidR="0027592C" w:rsidRPr="0027592C" w:rsidRDefault="0027592C" w:rsidP="0027592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1576"/>
            </w:tblGrid>
            <w:tr w:rsidR="0027592C" w14:paraId="46904EBC" w14:textId="77777777" w:rsidTr="007A4ABF">
              <w:tc>
                <w:tcPr>
                  <w:tcW w:w="1072" w:type="dxa"/>
                  <w:vAlign w:val="center"/>
                </w:tcPr>
                <w:p w14:paraId="645B2BA7" w14:textId="3415FF1E" w:rsidR="0027592C" w:rsidRDefault="0027592C" w:rsidP="0027592C">
                  <w:r>
                    <w:rPr>
                      <w:rFonts w:eastAsia="Times New Roman" w:cs="Times New Roman"/>
                      <w:color w:val="000000"/>
                    </w:rPr>
                    <w:t>(</w:t>
                  </w:r>
                  <w:r>
                    <w:rPr>
                      <w:rFonts w:eastAsia="Times New Roman" w:cs="Times New Roman"/>
                      <w:i/>
                      <w:iCs/>
                      <w:color w:val="000000"/>
                    </w:rPr>
                    <w:t>B. subtilis</w:t>
                  </w:r>
                  <w:r>
                    <w:rPr>
                      <w:rFonts w:eastAsia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073" w:type="dxa"/>
                  <w:vAlign w:val="center"/>
                </w:tcPr>
                <w:p w14:paraId="18A6802F" w14:textId="4AE8F179" w:rsidR="0027592C" w:rsidRDefault="0027592C" w:rsidP="0027592C">
                  <w:r>
                    <w:rPr>
                      <w:rFonts w:eastAsia="Times New Roman" w:cs="Times New Roman"/>
                      <w:color w:val="000000"/>
                    </w:rPr>
                    <w:t>Final Concentration in Samples</w:t>
                  </w:r>
                </w:p>
              </w:tc>
            </w:tr>
            <w:tr w:rsidR="0027592C" w14:paraId="5A774826" w14:textId="77777777" w:rsidTr="007A4ABF">
              <w:tc>
                <w:tcPr>
                  <w:tcW w:w="1072" w:type="dxa"/>
                  <w:vAlign w:val="center"/>
                </w:tcPr>
                <w:p w14:paraId="29295CF6" w14:textId="6584850C" w:rsidR="0027592C" w:rsidRDefault="0027592C" w:rsidP="0027592C">
                  <w:r>
                    <w:rPr>
                      <w:rFonts w:eastAsia="Times New Roman" w:cs="Times New Roman"/>
                      <w:i/>
                      <w:iCs/>
                      <w:color w:val="000000"/>
                    </w:rPr>
                    <w:t>lys</w:t>
                  </w:r>
                </w:p>
              </w:tc>
              <w:tc>
                <w:tcPr>
                  <w:tcW w:w="1073" w:type="dxa"/>
                  <w:vAlign w:val="center"/>
                </w:tcPr>
                <w:p w14:paraId="32E01AF7" w14:textId="27F11240" w:rsidR="0027592C" w:rsidRDefault="0027592C" w:rsidP="0027592C">
                  <w:r>
                    <w:rPr>
                      <w:rFonts w:eastAsia="Times New Roman" w:cs="Times New Roman"/>
                      <w:color w:val="000000"/>
                    </w:rPr>
                    <w:t>1: 100,000 </w:t>
                  </w:r>
                </w:p>
              </w:tc>
            </w:tr>
            <w:tr w:rsidR="0027592C" w14:paraId="777ED560" w14:textId="77777777" w:rsidTr="007A4ABF">
              <w:tc>
                <w:tcPr>
                  <w:tcW w:w="1072" w:type="dxa"/>
                  <w:vAlign w:val="center"/>
                </w:tcPr>
                <w:p w14:paraId="2D17D284" w14:textId="6655E283" w:rsidR="0027592C" w:rsidRDefault="0027592C" w:rsidP="0027592C">
                  <w:r>
                    <w:rPr>
                      <w:rFonts w:eastAsia="Times New Roman" w:cs="Times New Roman"/>
                      <w:i/>
                      <w:iCs/>
                      <w:color w:val="000000"/>
                    </w:rPr>
                    <w:t>phe</w:t>
                  </w:r>
                </w:p>
              </w:tc>
              <w:tc>
                <w:tcPr>
                  <w:tcW w:w="1073" w:type="dxa"/>
                  <w:vAlign w:val="center"/>
                </w:tcPr>
                <w:p w14:paraId="05F3DD56" w14:textId="07DF9D73" w:rsidR="0027592C" w:rsidRDefault="0027592C" w:rsidP="0027592C">
                  <w:r>
                    <w:rPr>
                      <w:rFonts w:eastAsia="Times New Roman" w:cs="Times New Roman"/>
                      <w:color w:val="000000"/>
                    </w:rPr>
                    <w:t xml:space="preserve">1: 50,000 </w:t>
                  </w:r>
                </w:p>
              </w:tc>
            </w:tr>
            <w:tr w:rsidR="0027592C" w14:paraId="07F41E37" w14:textId="77777777" w:rsidTr="007A4ABF">
              <w:tc>
                <w:tcPr>
                  <w:tcW w:w="1072" w:type="dxa"/>
                  <w:vAlign w:val="center"/>
                </w:tcPr>
                <w:p w14:paraId="57CCB95D" w14:textId="28A800CC" w:rsidR="0027592C" w:rsidRDefault="0027592C" w:rsidP="0027592C">
                  <w:r>
                    <w:rPr>
                      <w:rFonts w:eastAsia="Times New Roman" w:cs="Times New Roman"/>
                      <w:i/>
                      <w:iCs/>
                      <w:color w:val="000000"/>
                    </w:rPr>
                    <w:t>thr</w:t>
                  </w:r>
                </w:p>
              </w:tc>
              <w:tc>
                <w:tcPr>
                  <w:tcW w:w="1073" w:type="dxa"/>
                  <w:vAlign w:val="center"/>
                </w:tcPr>
                <w:p w14:paraId="63EFF76E" w14:textId="5033588B" w:rsidR="0027592C" w:rsidRDefault="0027592C" w:rsidP="0027592C">
                  <w:r>
                    <w:rPr>
                      <w:rFonts w:eastAsia="Times New Roman" w:cs="Times New Roman"/>
                      <w:color w:val="000000"/>
                    </w:rPr>
                    <w:t>1: 25,000 </w:t>
                  </w:r>
                </w:p>
              </w:tc>
            </w:tr>
            <w:tr w:rsidR="0027592C" w14:paraId="6E64CBE6" w14:textId="77777777" w:rsidTr="007A4ABF">
              <w:tc>
                <w:tcPr>
                  <w:tcW w:w="1072" w:type="dxa"/>
                  <w:vAlign w:val="center"/>
                </w:tcPr>
                <w:p w14:paraId="3B37E2FF" w14:textId="5CD89C71" w:rsidR="0027592C" w:rsidRDefault="0027592C" w:rsidP="0027592C">
                  <w:r>
                    <w:rPr>
                      <w:rFonts w:eastAsia="Times New Roman" w:cs="Times New Roman"/>
                      <w:i/>
                      <w:iCs/>
                      <w:color w:val="000000"/>
                    </w:rPr>
                    <w:t>dap</w:t>
                  </w:r>
                </w:p>
              </w:tc>
              <w:tc>
                <w:tcPr>
                  <w:tcW w:w="1073" w:type="dxa"/>
                  <w:vAlign w:val="center"/>
                </w:tcPr>
                <w:p w14:paraId="6A0C2142" w14:textId="7CF693FB" w:rsidR="0027592C" w:rsidRDefault="0027592C" w:rsidP="0027592C">
                  <w:r>
                    <w:rPr>
                      <w:rFonts w:eastAsia="Times New Roman" w:cs="Times New Roman"/>
                      <w:color w:val="000000"/>
                    </w:rPr>
                    <w:t>1: 7,500</w:t>
                  </w:r>
                </w:p>
              </w:tc>
            </w:tr>
          </w:tbl>
          <w:p w14:paraId="52F5ED1A" w14:textId="77777777" w:rsidR="0027592C" w:rsidRPr="0027592C" w:rsidRDefault="0027592C" w:rsidP="0027592C"/>
          <w:p w14:paraId="71440973" w14:textId="304C7BEF" w:rsidR="0027592C" w:rsidRPr="0027592C" w:rsidRDefault="0027592C" w:rsidP="0027592C">
            <w:r>
              <w:t>*2µL 10^7 dilution every 1000 cells</w:t>
            </w:r>
          </w:p>
          <w:p w14:paraId="5011852C" w14:textId="77777777" w:rsidR="0027592C" w:rsidRPr="0027592C" w:rsidRDefault="0027592C" w:rsidP="0027592C"/>
          <w:p w14:paraId="672B2C01" w14:textId="77777777" w:rsidR="00A83DC9" w:rsidRPr="0027592C" w:rsidRDefault="00A83DC9" w:rsidP="0027592C"/>
        </w:tc>
        <w:tc>
          <w:tcPr>
            <w:tcW w:w="6552" w:type="dxa"/>
          </w:tcPr>
          <w:p w14:paraId="53100508" w14:textId="77777777" w:rsidR="00A83DC9" w:rsidRDefault="005179CA" w:rsidP="002D465B">
            <w:r>
              <w:t>Add spike RNA</w:t>
            </w:r>
          </w:p>
          <w:p w14:paraId="289DD85A" w14:textId="77777777" w:rsidR="005179CA" w:rsidRDefault="005179CA" w:rsidP="002D465B"/>
          <w:p w14:paraId="4A81C35F" w14:textId="36755EB0" w:rsidR="005179CA" w:rsidRPr="00266B79" w:rsidRDefault="005179CA" w:rsidP="005179CA">
            <w:r w:rsidRPr="00266B79">
              <w:t>RNA stock</w:t>
            </w:r>
            <w:r w:rsidR="000F5B59">
              <w:t xml:space="preserve"> from the kit (Affy</w:t>
            </w:r>
            <w:bookmarkStart w:id="0" w:name="_GoBack"/>
            <w:bookmarkEnd w:id="0"/>
            <w:r>
              <w:t>metrix Cat.), it has16µl, add 144 dilution buffer to</w:t>
            </w:r>
            <w:r w:rsidRPr="00266B79">
              <w:t xml:space="preserve"> make 160µl 1:10 dilution.</w:t>
            </w:r>
          </w:p>
          <w:p w14:paraId="6F30E2B5" w14:textId="201D30F5" w:rsidR="005179CA" w:rsidRPr="00266B79" w:rsidRDefault="00E960E4" w:rsidP="005179CA">
            <w:r>
              <w:t>T</w:t>
            </w:r>
            <w:r w:rsidR="005179CA" w:rsidRPr="00266B79">
              <w:t>ake 7µl 1:10dilution buffer</w:t>
            </w:r>
          </w:p>
          <w:p w14:paraId="417639BB" w14:textId="4F15CA76" w:rsidR="005179CA" w:rsidRPr="00266B79" w:rsidRDefault="005179CA" w:rsidP="005179CA"/>
          <w:p w14:paraId="6F919E10" w14:textId="3A369743" w:rsidR="005179CA" w:rsidRPr="00266B79" w:rsidRDefault="005179CA" w:rsidP="005179CA">
            <w:pPr>
              <w:ind w:left="720"/>
            </w:pPr>
            <w:r w:rsidRPr="00266B79">
              <w:t>1) 7µl 1:10 dilution</w:t>
            </w:r>
          </w:p>
          <w:p w14:paraId="4069B191" w14:textId="00FDCCCE" w:rsidR="005179CA" w:rsidRPr="00266B79" w:rsidRDefault="00852A21" w:rsidP="005179CA">
            <w:pPr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A6A33A" wp14:editId="13EE8E49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50222</wp:posOffset>
                      </wp:positionV>
                      <wp:extent cx="0" cy="623455"/>
                      <wp:effectExtent l="50800" t="0" r="76200" b="628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345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3.95pt" to="79.2pt,5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" strokecolor="black [3213]" strokeweight="1.25pt">
                      <v:stroke endarrow="block"/>
                    </v:line>
                  </w:pict>
                </mc:Fallback>
              </mc:AlternateContent>
            </w:r>
            <w:r>
              <w:t xml:space="preserve">  </w:t>
            </w:r>
          </w:p>
          <w:p w14:paraId="31CDD4EE" w14:textId="2A4F8EE2" w:rsidR="005179CA" w:rsidRPr="00266B79" w:rsidRDefault="00852A21" w:rsidP="005179CA">
            <w:pPr>
              <w:ind w:left="1440"/>
            </w:pPr>
            <w:r>
              <w:t xml:space="preserve">  </w:t>
            </w:r>
            <w:r w:rsidR="005179CA" w:rsidRPr="00266B79">
              <w:t xml:space="preserve"> </w:t>
            </w:r>
            <w:r w:rsidR="005179CA" w:rsidRPr="00266B79">
              <w:sym w:font="Wingdings" w:char="F0DF"/>
            </w:r>
            <w:r w:rsidR="005179CA" w:rsidRPr="00266B79">
              <w:t xml:space="preserve"> </w:t>
            </w:r>
            <w:r w:rsidR="00CA104C" w:rsidRPr="00266B79">
              <w:t>Add</w:t>
            </w:r>
            <w:r w:rsidR="005179CA" w:rsidRPr="00266B79">
              <w:t xml:space="preserve"> 63µl dilution buffer</w:t>
            </w:r>
          </w:p>
          <w:p w14:paraId="406E6C5A" w14:textId="28074B9F" w:rsidR="005179CA" w:rsidRPr="00266B79" w:rsidRDefault="00852A21" w:rsidP="005179CA">
            <w:pPr>
              <w:ind w:left="1440"/>
            </w:pPr>
            <w:r>
              <w:t xml:space="preserve">  </w:t>
            </w:r>
          </w:p>
          <w:p w14:paraId="673F93E2" w14:textId="66657B36" w:rsidR="005179CA" w:rsidRPr="00266B79" w:rsidRDefault="00852A21" w:rsidP="005179CA">
            <w:pPr>
              <w:ind w:left="1440"/>
            </w:pPr>
            <w:r>
              <w:t xml:space="preserve"> </w:t>
            </w:r>
          </w:p>
          <w:p w14:paraId="0D19211E" w14:textId="2419B247" w:rsidR="005179CA" w:rsidRPr="00266B79" w:rsidRDefault="005179CA" w:rsidP="005179CA">
            <w:pPr>
              <w:ind w:left="720"/>
            </w:pPr>
            <w:r w:rsidRPr="00266B79">
              <w:t>2) 70µl 1:10^2 dilution</w:t>
            </w:r>
          </w:p>
          <w:p w14:paraId="1818317A" w14:textId="08D91AE6" w:rsidR="005179CA" w:rsidRPr="00266B79" w:rsidRDefault="00852A21" w:rsidP="005179CA">
            <w:pPr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FB8AF1" wp14:editId="4DDFCFB5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52737</wp:posOffset>
                      </wp:positionV>
                      <wp:extent cx="0" cy="622935"/>
                      <wp:effectExtent l="50800" t="0" r="76200" b="628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293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4.15pt" to="79.2pt,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" strokecolor="black [3213]" strokeweight="1.25pt">
                      <v:stroke endarrow="block"/>
                    </v:line>
                  </w:pict>
                </mc:Fallback>
              </mc:AlternateContent>
            </w:r>
            <w:r>
              <w:t xml:space="preserve">  </w:t>
            </w:r>
          </w:p>
          <w:p w14:paraId="732EC3EC" w14:textId="01E5BD7B" w:rsidR="005179CA" w:rsidRPr="00266B79" w:rsidRDefault="00852A21" w:rsidP="005179CA">
            <w:pPr>
              <w:ind w:left="1440"/>
            </w:pPr>
            <w:r>
              <w:t xml:space="preserve">  </w:t>
            </w:r>
            <w:r w:rsidR="005179CA" w:rsidRPr="00266B79">
              <w:t xml:space="preserve"> </w:t>
            </w:r>
            <w:r w:rsidR="005179CA" w:rsidRPr="00266B79">
              <w:sym w:font="Wingdings" w:char="F0DF"/>
            </w:r>
            <w:r w:rsidR="005179CA" w:rsidRPr="00266B79">
              <w:t xml:space="preserve"> </w:t>
            </w:r>
            <w:r w:rsidR="00CA104C" w:rsidRPr="00266B79">
              <w:t>Take</w:t>
            </w:r>
            <w:r w:rsidR="005179CA" w:rsidRPr="00266B79">
              <w:t xml:space="preserve"> out 10, add 90</w:t>
            </w:r>
          </w:p>
          <w:p w14:paraId="641F342F" w14:textId="32A62691" w:rsidR="005179CA" w:rsidRPr="00266B79" w:rsidRDefault="00852A21" w:rsidP="005179CA">
            <w:pPr>
              <w:ind w:left="1440"/>
            </w:pPr>
            <w:r>
              <w:t xml:space="preserve">  </w:t>
            </w:r>
          </w:p>
          <w:p w14:paraId="1C21EE3B" w14:textId="61E50B38" w:rsidR="005179CA" w:rsidRPr="00266B79" w:rsidRDefault="00852A21" w:rsidP="005179CA">
            <w:pPr>
              <w:ind w:left="1440"/>
            </w:pPr>
            <w:r>
              <w:t xml:space="preserve"> </w:t>
            </w:r>
          </w:p>
          <w:p w14:paraId="5CBD0A46" w14:textId="7988105F" w:rsidR="005179CA" w:rsidRPr="00266B79" w:rsidRDefault="005179CA" w:rsidP="005179CA">
            <w:pPr>
              <w:ind w:left="720"/>
            </w:pPr>
            <w:r w:rsidRPr="00266B79">
              <w:t>3) 100µl 1:10^3 dilution</w:t>
            </w:r>
          </w:p>
          <w:p w14:paraId="5B400C26" w14:textId="73E8F2DC" w:rsidR="005179CA" w:rsidRPr="00266B79" w:rsidRDefault="00852A21" w:rsidP="005179CA">
            <w:pPr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487B59" wp14:editId="26321D18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4445</wp:posOffset>
                      </wp:positionV>
                      <wp:extent cx="0" cy="622935"/>
                      <wp:effectExtent l="50800" t="0" r="76200" b="6286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293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.35pt" to="79.2pt,4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" strokecolor="black [3213]" strokeweight="1.25pt">
                      <v:stroke endarrow="block"/>
                    </v:line>
                  </w:pict>
                </mc:Fallback>
              </mc:AlternateContent>
            </w:r>
            <w:r>
              <w:t xml:space="preserve">  </w:t>
            </w:r>
          </w:p>
          <w:p w14:paraId="431EFD26" w14:textId="2B4953A1" w:rsidR="005179CA" w:rsidRPr="00266B79" w:rsidRDefault="00852A21" w:rsidP="005179CA">
            <w:pPr>
              <w:ind w:left="1440"/>
            </w:pPr>
            <w:r>
              <w:t xml:space="preserve">  </w:t>
            </w:r>
            <w:r w:rsidR="005179CA" w:rsidRPr="00266B79">
              <w:t xml:space="preserve"> </w:t>
            </w:r>
            <w:r w:rsidR="005179CA" w:rsidRPr="00266B79">
              <w:sym w:font="Wingdings" w:char="F0DF"/>
            </w:r>
            <w:r w:rsidR="005179CA" w:rsidRPr="00266B79">
              <w:t xml:space="preserve"> </w:t>
            </w:r>
            <w:r w:rsidR="00CA104C" w:rsidRPr="00266B79">
              <w:t>Take</w:t>
            </w:r>
            <w:r w:rsidR="005179CA" w:rsidRPr="00266B79">
              <w:t xml:space="preserve"> out 10, add 90</w:t>
            </w:r>
          </w:p>
          <w:p w14:paraId="16E27180" w14:textId="53065866" w:rsidR="005179CA" w:rsidRPr="00266B79" w:rsidRDefault="00852A21" w:rsidP="005179CA">
            <w:pPr>
              <w:ind w:left="1440"/>
            </w:pPr>
            <w:r>
              <w:t xml:space="preserve">  </w:t>
            </w:r>
          </w:p>
          <w:p w14:paraId="0828F50C" w14:textId="572C1EF8" w:rsidR="005179CA" w:rsidRPr="00266B79" w:rsidRDefault="00852A21" w:rsidP="005179CA">
            <w:pPr>
              <w:ind w:left="1440"/>
            </w:pPr>
            <w:r>
              <w:t xml:space="preserve"> </w:t>
            </w:r>
          </w:p>
          <w:p w14:paraId="264D9405" w14:textId="77777777" w:rsidR="005179CA" w:rsidRPr="00266B79" w:rsidRDefault="005179CA" w:rsidP="005179CA">
            <w:pPr>
              <w:ind w:left="720"/>
            </w:pPr>
            <w:r w:rsidRPr="00266B79">
              <w:t>4) 100µl 1:10^4 dilution</w:t>
            </w:r>
          </w:p>
          <w:p w14:paraId="0934424F" w14:textId="4F4B9413" w:rsidR="005179CA" w:rsidRPr="00266B79" w:rsidRDefault="00852A21" w:rsidP="005179CA">
            <w:pPr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7C80C9" wp14:editId="116F644C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39427</wp:posOffset>
                      </wp:positionV>
                      <wp:extent cx="0" cy="623455"/>
                      <wp:effectExtent l="50800" t="0" r="76200" b="6286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345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3.1pt" to="79.2pt,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" strokecolor="black [3213]" strokeweight="1.25pt">
                      <v:stroke endarrow="block"/>
                    </v:line>
                  </w:pict>
                </mc:Fallback>
              </mc:AlternateContent>
            </w:r>
            <w:r>
              <w:t xml:space="preserve">  </w:t>
            </w:r>
          </w:p>
          <w:p w14:paraId="34E096E8" w14:textId="41A690FE" w:rsidR="005179CA" w:rsidRPr="00266B79" w:rsidRDefault="00852A21" w:rsidP="005179CA">
            <w:pPr>
              <w:ind w:left="1440"/>
            </w:pPr>
            <w:r>
              <w:t xml:space="preserve">  </w:t>
            </w:r>
            <w:r w:rsidR="005179CA" w:rsidRPr="00266B79">
              <w:t xml:space="preserve"> </w:t>
            </w:r>
            <w:r w:rsidR="005179CA" w:rsidRPr="00266B79">
              <w:sym w:font="Wingdings" w:char="F0DF"/>
            </w:r>
            <w:r w:rsidR="005179CA" w:rsidRPr="00266B79">
              <w:t xml:space="preserve"> </w:t>
            </w:r>
            <w:r w:rsidR="00CA104C" w:rsidRPr="00266B79">
              <w:t>Take</w:t>
            </w:r>
            <w:r w:rsidR="005179CA" w:rsidRPr="00266B79">
              <w:t xml:space="preserve"> out 10, add 90</w:t>
            </w:r>
          </w:p>
          <w:p w14:paraId="270A23B1" w14:textId="7DE20D89" w:rsidR="005179CA" w:rsidRPr="00266B79" w:rsidRDefault="00852A21" w:rsidP="005179CA">
            <w:pPr>
              <w:ind w:left="1440"/>
            </w:pPr>
            <w:r>
              <w:t xml:space="preserve">  </w:t>
            </w:r>
          </w:p>
          <w:p w14:paraId="4B07F5DF" w14:textId="59F30B12" w:rsidR="005179CA" w:rsidRPr="00266B79" w:rsidRDefault="00852A21" w:rsidP="005179CA">
            <w:pPr>
              <w:ind w:left="1440"/>
            </w:pPr>
            <w:r>
              <w:t xml:space="preserve"> </w:t>
            </w:r>
          </w:p>
          <w:p w14:paraId="0B704B2D" w14:textId="2A58638F" w:rsidR="005179CA" w:rsidRPr="00266B79" w:rsidRDefault="005179CA" w:rsidP="005179CA">
            <w:pPr>
              <w:ind w:left="720"/>
            </w:pPr>
            <w:r w:rsidRPr="00266B79">
              <w:t>5) 100µl 1:10^5 dilution</w:t>
            </w:r>
          </w:p>
          <w:p w14:paraId="6E00A4AF" w14:textId="1BF02B3C" w:rsidR="005179CA" w:rsidRPr="00266B79" w:rsidRDefault="00852A21" w:rsidP="005179CA">
            <w:pPr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05848D" wp14:editId="33B2CA8D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73717</wp:posOffset>
                      </wp:positionV>
                      <wp:extent cx="0" cy="623455"/>
                      <wp:effectExtent l="50800" t="0" r="76200" b="6286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345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5.8pt" to="79.2pt,5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" strokecolor="black [3213]" strokeweight="1.25pt">
                      <v:stroke endarrow="block"/>
                    </v:line>
                  </w:pict>
                </mc:Fallback>
              </mc:AlternateContent>
            </w:r>
            <w:r>
              <w:t xml:space="preserve">  </w:t>
            </w:r>
          </w:p>
          <w:p w14:paraId="29BAB547" w14:textId="17079580" w:rsidR="005179CA" w:rsidRPr="00266B79" w:rsidRDefault="00852A21" w:rsidP="005179CA">
            <w:pPr>
              <w:ind w:left="1440"/>
            </w:pPr>
            <w:r>
              <w:t xml:space="preserve">  </w:t>
            </w:r>
            <w:r w:rsidR="005179CA" w:rsidRPr="00266B79">
              <w:t xml:space="preserve"> </w:t>
            </w:r>
            <w:r w:rsidR="005179CA" w:rsidRPr="00266B79">
              <w:sym w:font="Wingdings" w:char="F0DF"/>
            </w:r>
            <w:r w:rsidR="005179CA" w:rsidRPr="00266B79">
              <w:t xml:space="preserve"> </w:t>
            </w:r>
            <w:r w:rsidR="00CA104C" w:rsidRPr="00266B79">
              <w:t>Take</w:t>
            </w:r>
            <w:r w:rsidR="005179CA" w:rsidRPr="00266B79">
              <w:t xml:space="preserve"> out 10, add 90</w:t>
            </w:r>
          </w:p>
          <w:p w14:paraId="7AC92740" w14:textId="0C300AD4" w:rsidR="005179CA" w:rsidRPr="00266B79" w:rsidRDefault="00852A21" w:rsidP="005179CA">
            <w:pPr>
              <w:ind w:left="1440"/>
            </w:pPr>
            <w:r>
              <w:t xml:space="preserve">  </w:t>
            </w:r>
          </w:p>
          <w:p w14:paraId="11F3C6E0" w14:textId="1516EF98" w:rsidR="005179CA" w:rsidRPr="00266B79" w:rsidRDefault="00852A21" w:rsidP="005179CA">
            <w:pPr>
              <w:ind w:left="1440"/>
            </w:pPr>
            <w:r>
              <w:t xml:space="preserve"> </w:t>
            </w:r>
          </w:p>
          <w:p w14:paraId="50214655" w14:textId="469E6FBC" w:rsidR="005179CA" w:rsidRPr="00266B79" w:rsidRDefault="005179CA" w:rsidP="005179CA">
            <w:pPr>
              <w:ind w:left="720"/>
            </w:pPr>
            <w:r w:rsidRPr="00266B79">
              <w:t>6) 100µl 1:10^6 dilution</w:t>
            </w:r>
          </w:p>
          <w:p w14:paraId="2794053F" w14:textId="47316A4B" w:rsidR="005179CA" w:rsidRPr="00266B79" w:rsidRDefault="00852A21" w:rsidP="005179CA">
            <w:pPr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3B0DB3" wp14:editId="063BD0DA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-6350</wp:posOffset>
                      </wp:positionV>
                      <wp:extent cx="0" cy="622935"/>
                      <wp:effectExtent l="50800" t="0" r="76200" b="6286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293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-.45pt" to="79.2pt,4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" strokecolor="black [3213]" strokeweight="1.25pt">
                      <v:stroke endarrow="block"/>
                    </v:line>
                  </w:pict>
                </mc:Fallback>
              </mc:AlternateContent>
            </w:r>
            <w:r>
              <w:t xml:space="preserve">  </w:t>
            </w:r>
          </w:p>
          <w:p w14:paraId="7499F79C" w14:textId="4FEC42F8" w:rsidR="005179CA" w:rsidRPr="00266B79" w:rsidRDefault="00852A21" w:rsidP="005179CA">
            <w:pPr>
              <w:ind w:left="1440"/>
            </w:pPr>
            <w:r>
              <w:t xml:space="preserve">  </w:t>
            </w:r>
            <w:r w:rsidR="005179CA" w:rsidRPr="00266B79">
              <w:t xml:space="preserve"> </w:t>
            </w:r>
            <w:r w:rsidR="005179CA" w:rsidRPr="00266B79">
              <w:sym w:font="Wingdings" w:char="F0DF"/>
            </w:r>
            <w:r w:rsidR="005179CA" w:rsidRPr="00266B79">
              <w:t xml:space="preserve"> </w:t>
            </w:r>
            <w:r w:rsidR="00CA104C" w:rsidRPr="00266B79">
              <w:t>Take</w:t>
            </w:r>
            <w:r w:rsidR="005179CA" w:rsidRPr="00266B79">
              <w:t xml:space="preserve"> out 10, add 90</w:t>
            </w:r>
          </w:p>
          <w:p w14:paraId="51BCFE94" w14:textId="56661035" w:rsidR="005179CA" w:rsidRPr="00266B79" w:rsidRDefault="00852A21" w:rsidP="005179CA">
            <w:pPr>
              <w:ind w:left="1440"/>
            </w:pPr>
            <w:r>
              <w:t xml:space="preserve">  </w:t>
            </w:r>
          </w:p>
          <w:p w14:paraId="5A7F449D" w14:textId="298D040E" w:rsidR="005179CA" w:rsidRPr="00266B79" w:rsidRDefault="00852A21" w:rsidP="005179CA">
            <w:pPr>
              <w:ind w:left="1440"/>
            </w:pPr>
            <w:r>
              <w:t xml:space="preserve"> </w:t>
            </w:r>
          </w:p>
          <w:p w14:paraId="5F78147F" w14:textId="77777777" w:rsidR="005179CA" w:rsidRPr="00266B79" w:rsidRDefault="005179CA" w:rsidP="005179CA">
            <w:pPr>
              <w:ind w:left="720"/>
            </w:pPr>
            <w:r w:rsidRPr="00266B79">
              <w:t>7) 100µl 1:10^7 dilution</w:t>
            </w:r>
          </w:p>
          <w:p w14:paraId="1CB747B2" w14:textId="77777777" w:rsidR="005179CA" w:rsidRDefault="005179CA" w:rsidP="002D465B"/>
          <w:p w14:paraId="1A88781E" w14:textId="77777777" w:rsidR="005179CA" w:rsidRDefault="005179CA" w:rsidP="002D465B">
            <w:r>
              <w:t xml:space="preserve">Freeze aliquot of 10^7 dilution every 10µL, thaw vials each time. </w:t>
            </w:r>
          </w:p>
          <w:p w14:paraId="27F712F7" w14:textId="4C8B3A5F" w:rsidR="0027592C" w:rsidRPr="000E07B7" w:rsidRDefault="0027592C" w:rsidP="002D465B">
            <w:r>
              <w:t>Add 2µL 10^7 dilution every 1000 cells.</w:t>
            </w:r>
          </w:p>
        </w:tc>
      </w:tr>
    </w:tbl>
    <w:p w14:paraId="151C79DA" w14:textId="1BBE13F6" w:rsidR="00956646" w:rsidRDefault="00956646"/>
    <w:sectPr w:rsidR="00956646" w:rsidSect="00956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CF9D4" w14:textId="77777777" w:rsidR="00CA104C" w:rsidRDefault="00CA104C" w:rsidP="00CA104C">
      <w:r>
        <w:separator/>
      </w:r>
    </w:p>
  </w:endnote>
  <w:endnote w:type="continuationSeparator" w:id="0">
    <w:p w14:paraId="46F35672" w14:textId="77777777" w:rsidR="00CA104C" w:rsidRDefault="00CA104C" w:rsidP="00CA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2FB6D" w14:textId="77777777" w:rsidR="00254CA0" w:rsidRDefault="00254C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C886" w14:textId="77777777" w:rsidR="00254CA0" w:rsidRDefault="00254CA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18CA4" w14:textId="77777777" w:rsidR="00254CA0" w:rsidRDefault="00254C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B515A" w14:textId="77777777" w:rsidR="00CA104C" w:rsidRDefault="00CA104C" w:rsidP="00CA104C">
      <w:r>
        <w:separator/>
      </w:r>
    </w:p>
  </w:footnote>
  <w:footnote w:type="continuationSeparator" w:id="0">
    <w:p w14:paraId="323C6850" w14:textId="77777777" w:rsidR="00CA104C" w:rsidRDefault="00CA104C" w:rsidP="00CA10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2FE0D" w14:textId="77777777" w:rsidR="00254CA0" w:rsidRDefault="00254CA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AA5E6" w14:textId="06BD746A" w:rsidR="00CA104C" w:rsidRDefault="00CA104C">
    <w:pPr>
      <w:pStyle w:val="Header"/>
    </w:pPr>
    <w:r>
      <w:t>S</w:t>
    </w:r>
    <w:r w:rsidR="00D15E8A">
      <w:t>heng Liu v20</w:t>
    </w:r>
    <w:r>
      <w:t>13</w:t>
    </w:r>
    <w:r w:rsidR="00D15E8A">
      <w:t>-</w:t>
    </w:r>
    <w:r w:rsidR="008A1214">
      <w:t>0</w:t>
    </w:r>
    <w:r>
      <w:t>6</w:t>
    </w:r>
    <w:r w:rsidR="00D15E8A">
      <w:t>-</w:t>
    </w:r>
    <w:r w:rsidR="00254CA0">
      <w:t>20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3C2A5" w14:textId="77777777" w:rsidR="00254CA0" w:rsidRDefault="00254C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CA"/>
    <w:rsid w:val="000753B8"/>
    <w:rsid w:val="000F5B59"/>
    <w:rsid w:val="00254CA0"/>
    <w:rsid w:val="002659A6"/>
    <w:rsid w:val="0027592C"/>
    <w:rsid w:val="005179CA"/>
    <w:rsid w:val="007A53A5"/>
    <w:rsid w:val="00852A21"/>
    <w:rsid w:val="008939A5"/>
    <w:rsid w:val="008A1214"/>
    <w:rsid w:val="008C64AA"/>
    <w:rsid w:val="00956646"/>
    <w:rsid w:val="00A83DC9"/>
    <w:rsid w:val="00C85D82"/>
    <w:rsid w:val="00CA104C"/>
    <w:rsid w:val="00D15E8A"/>
    <w:rsid w:val="00E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D2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10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04C"/>
  </w:style>
  <w:style w:type="paragraph" w:styleId="Footer">
    <w:name w:val="footer"/>
    <w:basedOn w:val="Normal"/>
    <w:link w:val="FooterChar"/>
    <w:uiPriority w:val="99"/>
    <w:unhideWhenUsed/>
    <w:rsid w:val="00CA10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0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10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04C"/>
  </w:style>
  <w:style w:type="paragraph" w:styleId="Footer">
    <w:name w:val="footer"/>
    <w:basedOn w:val="Normal"/>
    <w:link w:val="FooterChar"/>
    <w:uiPriority w:val="99"/>
    <w:unhideWhenUsed/>
    <w:rsid w:val="00CA10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Fo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SideLaneFont.dotx</Template>
  <TotalTime>18</TotalTime>
  <Pages>1</Pages>
  <Words>121</Words>
  <Characters>691</Characters>
  <Application>Microsoft Macintosh Word</Application>
  <DocSecurity>0</DocSecurity>
  <Lines>5</Lines>
  <Paragraphs>1</Paragraphs>
  <ScaleCrop>false</ScaleCrop>
  <Company>UBC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12</cp:revision>
  <cp:lastPrinted>2013-06-20T17:57:00Z</cp:lastPrinted>
  <dcterms:created xsi:type="dcterms:W3CDTF">2013-06-07T18:44:00Z</dcterms:created>
  <dcterms:modified xsi:type="dcterms:W3CDTF">2015-06-06T00:23:00Z</dcterms:modified>
</cp:coreProperties>
</file>